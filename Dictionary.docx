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DC5BF6">
      <w:pPr>
        <w:pStyle w:val="Title"/>
      </w:pPr>
      <w:sdt>
        <w:sdtPr>
          <w:alias w:val="Enter your name:"/>
          <w:tag w:val=""/>
          <w:id w:val="-328297061"/>
          <w:placeholder>
            <w:docPart w:val="BCFC4BD2508B4CCC8A69C3084D1C897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5A6488">
            <w:t>Dictionary</w:t>
          </w:r>
        </w:sdtContent>
      </w:sdt>
    </w:p>
    <w:p w:rsidR="00394A6D" w:rsidRPr="005A6488" w:rsidRDefault="005A6488">
      <w:r>
        <w:t>Tiwaloluwa Ojo (100700622)</w:t>
      </w:r>
      <w:r w:rsidR="007D00B3">
        <w:t> </w:t>
      </w:r>
      <w:r>
        <w:rPr>
          <w:b/>
        </w:rPr>
        <w:t>|</w:t>
      </w:r>
      <w:r w:rsidR="007D00B3">
        <w:t> </w:t>
      </w:r>
      <w:proofErr w:type="spellStart"/>
      <w:r>
        <w:t>Aaditya</w:t>
      </w:r>
      <w:proofErr w:type="spellEnd"/>
      <w:r>
        <w:t xml:space="preserve"> Rajput</w:t>
      </w:r>
      <w:r w:rsidR="007D00B3">
        <w:t> </w:t>
      </w:r>
      <w:r>
        <w:t>(</w:t>
      </w:r>
      <w:r w:rsidRPr="005A6488">
        <w:t>100622434</w:t>
      </w:r>
      <w:r>
        <w:t xml:space="preserve">) </w:t>
      </w:r>
      <w:r>
        <w:rPr>
          <w:b/>
        </w:rPr>
        <w:t>|</w:t>
      </w:r>
      <w:r>
        <w:t xml:space="preserve"> Group 7</w:t>
      </w:r>
    </w:p>
    <w:sdt>
      <w:sdtPr>
        <w:alias w:val="Objective:"/>
        <w:tag w:val="Objective:"/>
        <w:id w:val="-736782104"/>
        <w:placeholder>
          <w:docPart w:val="5068F21169D64621B1A06E0BE610F56A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5A6488" w:rsidP="005A6488">
      <w:pPr>
        <w:pStyle w:val="ListBullet"/>
        <w:numPr>
          <w:ilvl w:val="0"/>
          <w:numId w:val="0"/>
        </w:numPr>
        <w:ind w:left="360"/>
      </w:pPr>
      <w:r w:rsidRPr="005A6488">
        <w:t>Dictionaries are widely used and we often take spellchecking for granted. You will be required to create a dictionary that not only provides the ability to search a word, but also to add new words, delete existing words, and edit the definition of a word in the dictionary. For this project you must ensure that you meet all of the following criteria.</w:t>
      </w:r>
    </w:p>
    <w:p w:rsidR="00394A6D" w:rsidRDefault="005A6488">
      <w:pPr>
        <w:pStyle w:val="Heading1"/>
      </w:pPr>
      <w:r>
        <w:t>Criteria</w:t>
      </w:r>
    </w:p>
    <w:p w:rsidR="005A6488" w:rsidRDefault="005A6488" w:rsidP="005A6488">
      <w:pPr>
        <w:pStyle w:val="Heading2"/>
      </w:pPr>
      <w:r>
        <w:t>Original</w:t>
      </w:r>
      <w:r>
        <w:t xml:space="preserve"> criteria</w:t>
      </w:r>
    </w:p>
    <w:p w:rsidR="00394A6D" w:rsidRDefault="005A6488" w:rsidP="00DD4208">
      <w:pPr>
        <w:pStyle w:val="ListBullet"/>
      </w:pPr>
      <w:r w:rsidRPr="005A6488">
        <w:t>You must implement a dictionary that contains not only words but also their definition.</w:t>
      </w:r>
    </w:p>
    <w:p w:rsidR="00394A6D" w:rsidRDefault="005A6488">
      <w:pPr>
        <w:pStyle w:val="ListBullet"/>
      </w:pPr>
      <w:r w:rsidRPr="005A6488">
        <w:t>You will be provided with a list of six different Comma-Separated Values (CSV) files containing words and their definitions, as well as for each a list of operations to perform.</w:t>
      </w:r>
    </w:p>
    <w:p w:rsidR="005A6488" w:rsidRDefault="005A6488">
      <w:pPr>
        <w:pStyle w:val="ListBullet"/>
      </w:pPr>
      <w:r w:rsidRPr="005A6488">
        <w:t>Your solution must be able to read in the data provided and create the dictionary as well as process the accompanying file with the list of operations to perform.</w:t>
      </w:r>
    </w:p>
    <w:p w:rsidR="005A6488" w:rsidRDefault="005A6488">
      <w:pPr>
        <w:pStyle w:val="ListBullet"/>
      </w:pPr>
      <w:r w:rsidRPr="005A6488">
        <w:t>Your program should also have a CLI so that a user can perform each of the operations from the terminal such as searching for a word to retrieve the definition.</w:t>
      </w:r>
    </w:p>
    <w:p w:rsidR="00394A6D" w:rsidRDefault="005A6488">
      <w:pPr>
        <w:pStyle w:val="Heading2"/>
      </w:pPr>
      <w:r>
        <w:t>Revised criteria</w:t>
      </w:r>
    </w:p>
    <w:p w:rsidR="00394A6D" w:rsidRDefault="005A6488">
      <w:pPr>
        <w:pStyle w:val="ListBullet"/>
      </w:pPr>
      <w:r>
        <w:t>Implement a dictionary to search, delete, and insert words from a text file</w:t>
      </w:r>
      <w:r w:rsidR="001C61D2">
        <w:t>.</w:t>
      </w:r>
    </w:p>
    <w:p w:rsidR="00394A6D" w:rsidRDefault="001C61D2" w:rsidP="00DD4208">
      <w:pPr>
        <w:pStyle w:val="ListBullet"/>
        <w:numPr>
          <w:ilvl w:val="0"/>
          <w:numId w:val="16"/>
        </w:numPr>
      </w:pPr>
      <w:r>
        <w:t>The text file is composed of words.</w:t>
      </w:r>
    </w:p>
    <w:p w:rsidR="00394A6D" w:rsidRDefault="001C61D2">
      <w:pPr>
        <w:pStyle w:val="ListBullet"/>
      </w:pPr>
      <w:r>
        <w:t>Definitions requirements have been truncated from the requirements.</w:t>
      </w:r>
    </w:p>
    <w:p w:rsidR="00394A6D" w:rsidRDefault="001C61D2">
      <w:pPr>
        <w:pStyle w:val="Heading1"/>
      </w:pPr>
      <w:r>
        <w:t>Tools</w:t>
      </w:r>
    </w:p>
    <w:p w:rsidR="00394A6D" w:rsidRDefault="001C61D2">
      <w:pPr>
        <w:pStyle w:val="Heading2"/>
      </w:pPr>
      <w:r>
        <w:t>Ide: Android studio</w:t>
      </w:r>
    </w:p>
    <w:p w:rsidR="00394A6D" w:rsidRDefault="00772F24">
      <w:pPr>
        <w:pStyle w:val="ListBullet"/>
      </w:pPr>
      <w:r>
        <w:t xml:space="preserve">The Dictionary project utilized </w:t>
      </w:r>
      <w:r w:rsidR="003E7D4B">
        <w:t>the programming environment of Android Studio. This IDE allowed us to design the project as a mobile application while still adhering to appropriate Java and object-oriented principles. This should provide an interactable and visually appealing aesthetic to the user.</w:t>
      </w:r>
    </w:p>
    <w:p w:rsidR="00394A6D" w:rsidRDefault="001C61D2">
      <w:pPr>
        <w:pStyle w:val="Heading2"/>
      </w:pPr>
      <w:r>
        <w:t>Programming Language: JAva</w:t>
      </w:r>
    </w:p>
    <w:p w:rsidR="00394A6D" w:rsidRDefault="003E7D4B">
      <w:pPr>
        <w:pStyle w:val="ListBullet"/>
      </w:pPr>
      <w:r>
        <w:t>We used the Java programming language along with Android Studios</w:t>
      </w:r>
      <w:r w:rsidR="00BC6BFA">
        <w:t xml:space="preserve"> to program and implement our algorithms as well as manipulate the app UI to change and listen to event. </w:t>
      </w:r>
    </w:p>
    <w:p w:rsidR="00BC6BFA" w:rsidRDefault="00BC6BFA">
      <w:pPr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</w:pPr>
      <w:r>
        <w:br w:type="page"/>
      </w:r>
    </w:p>
    <w:p w:rsidR="00BC6BFA" w:rsidRDefault="00927C96" w:rsidP="00BC6BFA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3772593</wp:posOffset>
                </wp:positionH>
                <wp:positionV relativeFrom="paragraph">
                  <wp:posOffset>404</wp:posOffset>
                </wp:positionV>
                <wp:extent cx="2715433" cy="5320030"/>
                <wp:effectExtent l="0" t="0" r="889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5433" cy="5320030"/>
                          <a:chOff x="0" y="0"/>
                          <a:chExt cx="2715433" cy="532003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18" y="0"/>
                            <a:ext cx="2660015" cy="532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561109"/>
                            <a:ext cx="263236" cy="29371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1</w:t>
                              </w:r>
                            </w:p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</w:p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2</w:t>
                              </w:r>
                            </w:p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3</w:t>
                              </w:r>
                            </w:p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</w:p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 w:rsidRPr="00522282">
                                <w:rPr>
                                  <w:b/>
                                  <w:color w:val="FFC000"/>
                                  <w:sz w:val="32"/>
                                </w:rPr>
                                <w:t>4</w:t>
                              </w:r>
                            </w:p>
                            <w:p w:rsidR="00522282" w:rsidRPr="00522282" w:rsidRDefault="00522282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313709" y="27432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282" w:rsidRPr="00522282" w:rsidRDefault="00522282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960418" y="4481946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1483" w:rsidRPr="00522282" w:rsidRDefault="00101483">
                              <w:pPr>
                                <w:rPr>
                                  <w:b/>
                                  <w:color w:val="FFC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297.05pt;margin-top:.05pt;width:213.8pt;height:418.9pt;z-index:251663360" coordsize="27154,5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54;width:26600;height:5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5611;width:2632;height:29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1</w:t>
                        </w:r>
                      </w:p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</w:p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2</w:t>
                        </w:r>
                      </w:p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3</w:t>
                        </w:r>
                      </w:p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</w:p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 w:rsidRPr="00522282">
                          <w:rPr>
                            <w:b/>
                            <w:color w:val="FFC000"/>
                            <w:sz w:val="32"/>
                          </w:rPr>
                          <w:t>4</w:t>
                        </w:r>
                      </w:p>
                      <w:p w:rsidR="00522282" w:rsidRPr="00522282" w:rsidRDefault="00522282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4" o:spid="_x0000_s1029" type="#_x0000_t202" style="position:absolute;left:23137;top:27432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522282" w:rsidRPr="00522282" w:rsidRDefault="00522282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>
                          <w:rPr>
                            <w:b/>
                            <w:color w:val="FFC000"/>
                            <w:sz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6" o:spid="_x0000_s1030" type="#_x0000_t202" style="position:absolute;left:19604;top:44819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101483" w:rsidRPr="00522282" w:rsidRDefault="00101483">
                        <w:pPr>
                          <w:rPr>
                            <w:b/>
                            <w:color w:val="FFC000"/>
                            <w:sz w:val="32"/>
                          </w:rPr>
                        </w:pPr>
                        <w:r>
                          <w:rPr>
                            <w:b/>
                            <w:color w:val="FFC000"/>
                            <w:sz w:val="32"/>
                          </w:rPr>
                          <w:t>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9375E">
        <w:t>The UI</w:t>
      </w:r>
      <w:r w:rsidR="00681654">
        <w:t>: Main Activity Page</w:t>
      </w:r>
    </w:p>
    <w:p w:rsidR="00394A6D" w:rsidRDefault="00681654" w:rsidP="00681654">
      <w:pPr>
        <w:pStyle w:val="Heading2"/>
        <w:numPr>
          <w:ilvl w:val="0"/>
          <w:numId w:val="20"/>
        </w:numPr>
      </w:pPr>
      <w:r>
        <w:t>Dictionary</w:t>
      </w:r>
    </w:p>
    <w:p w:rsidR="00394A6D" w:rsidRDefault="00681654">
      <w:pPr>
        <w:pStyle w:val="ListBullet"/>
      </w:pPr>
      <w:r>
        <w:t>Displays the title of the document.</w:t>
      </w:r>
    </w:p>
    <w:p w:rsidR="00681654" w:rsidRDefault="00681654" w:rsidP="00681654">
      <w:pPr>
        <w:pStyle w:val="Heading2"/>
        <w:numPr>
          <w:ilvl w:val="0"/>
          <w:numId w:val="20"/>
        </w:numPr>
      </w:pPr>
      <w:r>
        <w:t>SearchView</w:t>
      </w:r>
    </w:p>
    <w:p w:rsidR="00681654" w:rsidRDefault="00681654" w:rsidP="00681654">
      <w:pPr>
        <w:pStyle w:val="ListBullet"/>
      </w:pPr>
      <w:r>
        <w:t>The user can search for their desired word in this search bar. It will display a confirmation of whether the searched word exists or not</w:t>
      </w:r>
      <w:r w:rsidR="00101483">
        <w:t>.</w:t>
      </w:r>
    </w:p>
    <w:p w:rsidR="00681654" w:rsidRDefault="00681654" w:rsidP="00681654">
      <w:pPr>
        <w:pStyle w:val="Heading2"/>
        <w:numPr>
          <w:ilvl w:val="0"/>
          <w:numId w:val="20"/>
        </w:numPr>
      </w:pPr>
      <w:r>
        <w:t>Insert Button</w:t>
      </w:r>
    </w:p>
    <w:p w:rsidR="00681654" w:rsidRDefault="00681654" w:rsidP="00681654">
      <w:pPr>
        <w:pStyle w:val="ListBullet"/>
      </w:pPr>
      <w:r>
        <w:t>Sends the user to another activity page so as they might insert their new word.</w:t>
      </w:r>
    </w:p>
    <w:p w:rsidR="00681654" w:rsidRDefault="00681654" w:rsidP="00681654">
      <w:pPr>
        <w:pStyle w:val="Heading2"/>
        <w:numPr>
          <w:ilvl w:val="0"/>
          <w:numId w:val="20"/>
        </w:numPr>
      </w:pPr>
      <w:r>
        <w:t>Words recycleview</w:t>
      </w:r>
      <w:bookmarkStart w:id="0" w:name="_GoBack"/>
      <w:bookmarkEnd w:id="0"/>
    </w:p>
    <w:p w:rsidR="00681654" w:rsidRDefault="00681654" w:rsidP="00681654">
      <w:pPr>
        <w:pStyle w:val="ListBullet"/>
      </w:pPr>
      <w:r>
        <w:t xml:space="preserve">This </w:t>
      </w:r>
      <w:proofErr w:type="spellStart"/>
      <w:r>
        <w:t>Recycleview</w:t>
      </w:r>
      <w:proofErr w:type="spellEnd"/>
      <w:r>
        <w:t xml:space="preserve"> is where the user can view the words that exist</w:t>
      </w:r>
      <w:r w:rsidR="00101483">
        <w:t xml:space="preserve"> on file as well as the ones </w:t>
      </w:r>
      <w:r>
        <w:t>they insert</w:t>
      </w:r>
      <w:r w:rsidR="00101483">
        <w:t>.</w:t>
      </w:r>
    </w:p>
    <w:p w:rsidR="00681654" w:rsidRDefault="00101483" w:rsidP="00681654">
      <w:pPr>
        <w:pStyle w:val="Heading2"/>
        <w:numPr>
          <w:ilvl w:val="0"/>
          <w:numId w:val="20"/>
        </w:numPr>
      </w:pPr>
      <w:r>
        <w:t>RecycleView Cards</w:t>
      </w:r>
    </w:p>
    <w:p w:rsidR="00681654" w:rsidRDefault="00101483" w:rsidP="00681654">
      <w:pPr>
        <w:pStyle w:val="ListBullet"/>
      </w:pPr>
      <w:r>
        <w:t>The words exist horizontally stacked upon each other. Each card has both a word and a delete button.</w:t>
      </w:r>
    </w:p>
    <w:sdt>
      <w:sdtPr>
        <w:alias w:val="Leadership:"/>
        <w:tag w:val="Leadership:"/>
        <w:id w:val="-519467818"/>
        <w:placeholder>
          <w:docPart w:val="C2248149148142FC85FBC4A05F9B2C7C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>
            <w:t>Leadership</w:t>
          </w:r>
        </w:p>
      </w:sdtContent>
    </w:sdt>
    <w:p w:rsidR="00394A6D" w:rsidRDefault="00DC5BF6">
      <w:pPr>
        <w:pStyle w:val="ListBullet"/>
      </w:pPr>
      <w:sdt>
        <w:sdtPr>
          <w:alias w:val="Enter leadership skills:"/>
          <w:tag w:val="Enter leadership skills:"/>
          <w:id w:val="-1072199855"/>
          <w:placeholder>
            <w:docPart w:val="1E51314DC8E34076A3844B21A5422246"/>
          </w:placeholder>
          <w:temporary/>
          <w:showingPlcHdr/>
          <w15:appearance w15:val="hidden"/>
        </w:sdtPr>
        <w:sdtEndPr/>
        <w:sdtContent>
          <w:r w:rsidR="007D00B3">
            <w:t>Are you president of your fraternity, head of the condo board, or a team lead for your favorite charity? You’re a natural leader—tell it like it is!</w:t>
          </w:r>
        </w:sdtContent>
      </w:sdt>
    </w:p>
    <w:sdt>
      <w:sdtPr>
        <w:alias w:val="Experience:"/>
        <w:tag w:val="Experience:"/>
        <w:id w:val="1494989950"/>
        <w:placeholder>
          <w:docPart w:val="23130CAEAA9A4BBEA8903503CAD69760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394A6D" w:rsidRDefault="00DC5BF6">
      <w:pPr>
        <w:pStyle w:val="Heading2"/>
      </w:pPr>
      <w:sdt>
        <w:sdtPr>
          <w:alias w:val="Enter job title1:"/>
          <w:tag w:val="Enter job title1:"/>
          <w:id w:val="-1093548063"/>
          <w:placeholder>
            <w:docPart w:val="F715403F8800497E8E02E968BA74FA53"/>
          </w:placeholder>
          <w:temporary/>
          <w:showingPlcHdr/>
          <w15:appearance w15:val="hidden"/>
          <w:text/>
        </w:sdtPr>
        <w:sdtEndPr/>
        <w:sdtContent>
          <w:r w:rsidR="007D00B3">
            <w:t>Job Title</w:t>
          </w:r>
          <w:r w:rsidR="0077621B">
            <w:t xml:space="preserve"> 1</w:t>
          </w:r>
        </w:sdtContent>
      </w:sdt>
      <w:r w:rsidR="007D00B3">
        <w:t> | </w:t>
      </w:r>
      <w:sdt>
        <w:sdtPr>
          <w:alias w:val="Enter company for job1:"/>
          <w:tag w:val="Enter company for job1:"/>
          <w:id w:val="2063141089"/>
          <w:placeholder>
            <w:docPart w:val="45D0ECE3292146E2B36008CA8C683D03"/>
          </w:placeholder>
          <w:temporary/>
          <w:showingPlcHdr/>
          <w15:appearance w15:val="hidden"/>
          <w:text/>
        </w:sdtPr>
        <w:sdtEndPr/>
        <w:sdtContent>
          <w:r w:rsidR="007D00B3">
            <w:t>Company</w:t>
          </w:r>
        </w:sdtContent>
      </w:sdt>
      <w:r w:rsidR="007D00B3">
        <w:t> | </w:t>
      </w:r>
      <w:sdt>
        <w:sdtPr>
          <w:alias w:val="Enter start date for job1:"/>
          <w:tag w:val="Enter start date for job1:"/>
          <w:id w:val="-577978458"/>
          <w:placeholder>
            <w:docPart w:val="E23A2BF0C14F4767842ADCF1605014D9"/>
          </w:placeholder>
          <w:temporary/>
          <w:showingPlcHdr/>
          <w15:appearance w15:val="hidden"/>
          <w:text/>
        </w:sdtPr>
        <w:sdtEndPr/>
        <w:sdtContent>
          <w:r w:rsidR="007D00B3">
            <w:t>Dates From</w:t>
          </w:r>
        </w:sdtContent>
      </w:sdt>
      <w:r w:rsidR="0077621B">
        <w:t xml:space="preserve"> - </w:t>
      </w:r>
      <w:sdt>
        <w:sdtPr>
          <w:alias w:val="Enter end date for job1:"/>
          <w:tag w:val="Enter end date for job1:"/>
          <w:id w:val="2113006613"/>
          <w:placeholder>
            <w:docPart w:val="8EABD2F6C6174254833AA9EC9A907870"/>
          </w:placeholder>
          <w:temporary/>
          <w:showingPlcHdr/>
          <w15:appearance w15:val="hidden"/>
        </w:sdtPr>
        <w:sdtEndPr/>
        <w:sdtContent>
          <w:r w:rsidR="0077621B">
            <w:t>To</w:t>
          </w:r>
        </w:sdtContent>
      </w:sdt>
    </w:p>
    <w:sdt>
      <w:sdtPr>
        <w:alias w:val="Enter key responsibilities for job1:"/>
        <w:tag w:val="Enter key responsibilities for job1:"/>
        <w:id w:val="-513455036"/>
        <w:placeholder>
          <w:docPart w:val="CCB11A96FB584015B0C812E1636EC421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ListBullet"/>
          </w:pPr>
          <w:r>
            <w:t>This is the place for a brief summary of your key responsibilities and most stellar accomplishments.</w:t>
          </w:r>
        </w:p>
      </w:sdtContent>
    </w:sdt>
    <w:p w:rsidR="00394A6D" w:rsidRDefault="00DC5BF6">
      <w:pPr>
        <w:pStyle w:val="Heading2"/>
      </w:pPr>
      <w:sdt>
        <w:sdtPr>
          <w:alias w:val="Enter job title2:"/>
          <w:tag w:val="Enter job title2:"/>
          <w:id w:val="-566108250"/>
          <w:placeholder>
            <w:docPart w:val="BA6A19072E444E5CA68D5C14CE29D7BB"/>
          </w:placeholder>
          <w:temporary/>
          <w:showingPlcHdr/>
          <w15:appearance w15:val="hidden"/>
        </w:sdtPr>
        <w:sdtEndPr/>
        <w:sdtContent>
          <w:r w:rsidR="009763C8" w:rsidRPr="009763C8">
            <w:t>job title</w:t>
          </w:r>
          <w:r w:rsidR="009763C8">
            <w:t xml:space="preserve"> </w:t>
          </w:r>
          <w:r w:rsidR="009763C8" w:rsidRPr="009763C8">
            <w:t>2</w:t>
          </w:r>
        </w:sdtContent>
      </w:sdt>
      <w:r w:rsidR="007D00B3">
        <w:t> | </w:t>
      </w:r>
      <w:sdt>
        <w:sdtPr>
          <w:alias w:val="Enter company for job2:"/>
          <w:tag w:val="Enter company for job2:"/>
          <w:id w:val="71088070"/>
          <w:placeholder>
            <w:docPart w:val="45D0ECE3292146E2B36008CA8C683D03"/>
          </w:placeholder>
          <w:temporary/>
          <w:showingPlcHdr/>
          <w15:appearance w15:val="hidden"/>
          <w:text/>
        </w:sdtPr>
        <w:sdtEndPr/>
        <w:sdtContent>
          <w:r w:rsidR="00D56207">
            <w:t>Company</w:t>
          </w:r>
        </w:sdtContent>
      </w:sdt>
      <w:r w:rsidR="007D00B3">
        <w:t> | </w:t>
      </w:r>
      <w:sdt>
        <w:sdtPr>
          <w:alias w:val="Enter start date for job2:"/>
          <w:tag w:val="Enter start date for job2:"/>
          <w:id w:val="2091572416"/>
          <w:placeholder>
            <w:docPart w:val="E23A2BF0C14F4767842ADCF1605014D9"/>
          </w:placeholder>
          <w:temporary/>
          <w:showingPlcHdr/>
          <w15:appearance w15:val="hidden"/>
          <w:text/>
        </w:sdtPr>
        <w:sdtEndPr/>
        <w:sdtContent>
          <w:r w:rsidR="00D56207">
            <w:t>Dates From</w:t>
          </w:r>
        </w:sdtContent>
      </w:sdt>
      <w:r w:rsidR="0077621B">
        <w:t xml:space="preserve"> - </w:t>
      </w:r>
      <w:sdt>
        <w:sdtPr>
          <w:alias w:val="Enter end date for job2:"/>
          <w:tag w:val="Enter end date for job2:"/>
          <w:id w:val="324018924"/>
          <w:placeholder>
            <w:docPart w:val="5E76BBE5ACEA488FBA7A98342FE81405"/>
          </w:placeholder>
          <w:temporary/>
          <w:showingPlcHdr/>
          <w15:appearance w15:val="hidden"/>
        </w:sdtPr>
        <w:sdtEndPr/>
        <w:sdtContent>
          <w:r w:rsidR="0077621B">
            <w:t>To</w:t>
          </w:r>
        </w:sdtContent>
      </w:sdt>
    </w:p>
    <w:p w:rsidR="00D56207" w:rsidRDefault="00D56207" w:rsidP="005E5E55">
      <w:pPr>
        <w:pStyle w:val="ListBullet"/>
        <w:numPr>
          <w:ilvl w:val="0"/>
          <w:numId w:val="19"/>
        </w:numPr>
      </w:pPr>
    </w:p>
    <w:sectPr w:rsidR="00D56207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BF6" w:rsidRDefault="00DC5BF6">
      <w:pPr>
        <w:spacing w:after="0"/>
      </w:pPr>
      <w:r>
        <w:separator/>
      </w:r>
    </w:p>
  </w:endnote>
  <w:endnote w:type="continuationSeparator" w:id="0">
    <w:p w:rsidR="00DC5BF6" w:rsidRDefault="00DC5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BF6" w:rsidRDefault="00DC5BF6">
      <w:pPr>
        <w:spacing w:after="0"/>
      </w:pPr>
      <w:r>
        <w:separator/>
      </w:r>
    </w:p>
  </w:footnote>
  <w:footnote w:type="continuationSeparator" w:id="0">
    <w:p w:rsidR="00DC5BF6" w:rsidRDefault="00DC5B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2E16892"/>
    <w:multiLevelType w:val="hybridMultilevel"/>
    <w:tmpl w:val="4804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88"/>
    <w:rsid w:val="00043FFC"/>
    <w:rsid w:val="00101483"/>
    <w:rsid w:val="001C61D2"/>
    <w:rsid w:val="00374627"/>
    <w:rsid w:val="00394A6D"/>
    <w:rsid w:val="003E7D4B"/>
    <w:rsid w:val="003F066D"/>
    <w:rsid w:val="003F19B9"/>
    <w:rsid w:val="004476A1"/>
    <w:rsid w:val="005114E7"/>
    <w:rsid w:val="00522282"/>
    <w:rsid w:val="005A6488"/>
    <w:rsid w:val="005E5E55"/>
    <w:rsid w:val="00616068"/>
    <w:rsid w:val="00681654"/>
    <w:rsid w:val="006E401C"/>
    <w:rsid w:val="00772F24"/>
    <w:rsid w:val="0077621B"/>
    <w:rsid w:val="007963CE"/>
    <w:rsid w:val="007D00B3"/>
    <w:rsid w:val="008916B6"/>
    <w:rsid w:val="008E10EB"/>
    <w:rsid w:val="00927C96"/>
    <w:rsid w:val="009763C8"/>
    <w:rsid w:val="00A8131A"/>
    <w:rsid w:val="00B769EE"/>
    <w:rsid w:val="00BC6BFA"/>
    <w:rsid w:val="00C57E43"/>
    <w:rsid w:val="00C72B59"/>
    <w:rsid w:val="00C9375E"/>
    <w:rsid w:val="00CC75DB"/>
    <w:rsid w:val="00D33143"/>
    <w:rsid w:val="00D56207"/>
    <w:rsid w:val="00D765AF"/>
    <w:rsid w:val="00DC5BF6"/>
    <w:rsid w:val="00DD4208"/>
    <w:rsid w:val="00EA2B92"/>
    <w:rsid w:val="00E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4E98F487-F79D-4859-9F3E-ED48A559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70062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FC4BD2508B4CCC8A69C3084D1C8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8376E-3B43-4145-A962-31A2C84E75E8}"/>
      </w:docPartPr>
      <w:docPartBody>
        <w:p w:rsidR="00000000" w:rsidRDefault="009E6438">
          <w:pPr>
            <w:pStyle w:val="BCFC4BD2508B4CCC8A69C3084D1C8978"/>
          </w:pPr>
          <w:r>
            <w:t>Your Name</w:t>
          </w:r>
        </w:p>
      </w:docPartBody>
    </w:docPart>
    <w:docPart>
      <w:docPartPr>
        <w:name w:val="5068F21169D64621B1A06E0BE610F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B2536-2D22-4152-8E58-D8319ED84BB2}"/>
      </w:docPartPr>
      <w:docPartBody>
        <w:p w:rsidR="00000000" w:rsidRDefault="009E6438">
          <w:pPr>
            <w:pStyle w:val="5068F21169D64621B1A06E0BE610F56A"/>
          </w:pPr>
          <w:r>
            <w:t>Object</w:t>
          </w:r>
          <w:r>
            <w:t>ive</w:t>
          </w:r>
        </w:p>
      </w:docPartBody>
    </w:docPart>
    <w:docPart>
      <w:docPartPr>
        <w:name w:val="C2248149148142FC85FBC4A05F9B2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5BD0E-8815-493D-9429-7422599001A0}"/>
      </w:docPartPr>
      <w:docPartBody>
        <w:p w:rsidR="00000000" w:rsidRDefault="009E6438">
          <w:pPr>
            <w:pStyle w:val="C2248149148142FC85FBC4A05F9B2C7C"/>
          </w:pPr>
          <w:r>
            <w:t>Leadership</w:t>
          </w:r>
        </w:p>
      </w:docPartBody>
    </w:docPart>
    <w:docPart>
      <w:docPartPr>
        <w:name w:val="1E51314DC8E34076A3844B21A5422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F7C4D-801E-4548-8D80-E6A603D08988}"/>
      </w:docPartPr>
      <w:docPartBody>
        <w:p w:rsidR="00000000" w:rsidRDefault="009E6438">
          <w:pPr>
            <w:pStyle w:val="1E51314DC8E34076A3844B21A5422246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23130CAEAA9A4BBEA8903503CAD69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92F64-BC07-4E87-B7CA-BB4939453041}"/>
      </w:docPartPr>
      <w:docPartBody>
        <w:p w:rsidR="00000000" w:rsidRDefault="009E6438">
          <w:pPr>
            <w:pStyle w:val="23130CAEAA9A4BBEA8903503CAD69760"/>
          </w:pPr>
          <w:r>
            <w:t>Experience</w:t>
          </w:r>
        </w:p>
      </w:docPartBody>
    </w:docPart>
    <w:docPart>
      <w:docPartPr>
        <w:name w:val="F715403F8800497E8E02E968BA74F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07E33-E34D-4A26-B02F-2A7D7F8937FC}"/>
      </w:docPartPr>
      <w:docPartBody>
        <w:p w:rsidR="00000000" w:rsidRDefault="009E6438">
          <w:pPr>
            <w:pStyle w:val="F715403F8800497E8E02E968BA74FA53"/>
          </w:pPr>
          <w:r>
            <w:t>Job Title 1</w:t>
          </w:r>
        </w:p>
      </w:docPartBody>
    </w:docPart>
    <w:docPart>
      <w:docPartPr>
        <w:name w:val="45D0ECE3292146E2B36008CA8C683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8F1A1-8766-49BB-A873-C0885738F32C}"/>
      </w:docPartPr>
      <w:docPartBody>
        <w:p w:rsidR="00000000" w:rsidRDefault="009E6438">
          <w:pPr>
            <w:pStyle w:val="45D0ECE3292146E2B36008CA8C683D03"/>
          </w:pPr>
          <w:r>
            <w:t>Company</w:t>
          </w:r>
        </w:p>
      </w:docPartBody>
    </w:docPart>
    <w:docPart>
      <w:docPartPr>
        <w:name w:val="E23A2BF0C14F4767842ADCF160501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086B-BEEA-4FCA-9975-013B386CA4B3}"/>
      </w:docPartPr>
      <w:docPartBody>
        <w:p w:rsidR="00000000" w:rsidRDefault="009E6438">
          <w:pPr>
            <w:pStyle w:val="E23A2BF0C14F4767842ADCF1605014D9"/>
          </w:pPr>
          <w:r>
            <w:t>Dates From</w:t>
          </w:r>
        </w:p>
      </w:docPartBody>
    </w:docPart>
    <w:docPart>
      <w:docPartPr>
        <w:name w:val="8EABD2F6C6174254833AA9EC9A907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60E65-96E6-49F7-9082-BE2D72D04D11}"/>
      </w:docPartPr>
      <w:docPartBody>
        <w:p w:rsidR="00000000" w:rsidRDefault="009E6438">
          <w:pPr>
            <w:pStyle w:val="8EABD2F6C6174254833AA9EC9A907870"/>
          </w:pPr>
          <w:r>
            <w:t>To</w:t>
          </w:r>
        </w:p>
      </w:docPartBody>
    </w:docPart>
    <w:docPart>
      <w:docPartPr>
        <w:name w:val="CCB11A96FB584015B0C812E1636EC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A41C1-A6F5-4794-BF98-47159E334BF2}"/>
      </w:docPartPr>
      <w:docPartBody>
        <w:p w:rsidR="00000000" w:rsidRDefault="009E6438">
          <w:pPr>
            <w:pStyle w:val="CCB11A96FB584015B0C812E1636EC421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BA6A19072E444E5CA68D5C14CE29D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1EB3B-7EC6-4D00-952C-6C10FB1962B4}"/>
      </w:docPartPr>
      <w:docPartBody>
        <w:p w:rsidR="00000000" w:rsidRDefault="009E6438">
          <w:pPr>
            <w:pStyle w:val="BA6A19072E444E5CA68D5C14CE29D7BB"/>
          </w:pPr>
          <w:r w:rsidRPr="009763C8">
            <w:t>job title</w:t>
          </w:r>
          <w:r>
            <w:t xml:space="preserve"> </w:t>
          </w:r>
          <w:r w:rsidRPr="009763C8">
            <w:t>2</w:t>
          </w:r>
        </w:p>
      </w:docPartBody>
    </w:docPart>
    <w:docPart>
      <w:docPartPr>
        <w:name w:val="5E76BBE5ACEA488FBA7A98342FE81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2A41A-2808-479E-900B-922A25F7F7F0}"/>
      </w:docPartPr>
      <w:docPartBody>
        <w:p w:rsidR="00000000" w:rsidRDefault="009E6438">
          <w:pPr>
            <w:pStyle w:val="5E76BBE5ACEA488FBA7A98342FE81405"/>
          </w:pPr>
          <w:r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38"/>
    <w:rsid w:val="009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FC4BD2508B4CCC8A69C3084D1C8978">
    <w:name w:val="BCFC4BD2508B4CCC8A69C3084D1C8978"/>
  </w:style>
  <w:style w:type="paragraph" w:customStyle="1" w:styleId="A86947F4515548759317D51BB74C5596">
    <w:name w:val="A86947F4515548759317D51BB74C5596"/>
  </w:style>
  <w:style w:type="paragraph" w:customStyle="1" w:styleId="F3FC3D3C59654A33AE54795D3F8133CA">
    <w:name w:val="F3FC3D3C59654A33AE54795D3F8133CA"/>
  </w:style>
  <w:style w:type="paragraph" w:customStyle="1" w:styleId="A40FDDC074744C04B250073DD6EC3F20">
    <w:name w:val="A40FDDC074744C04B250073DD6EC3F20"/>
  </w:style>
  <w:style w:type="paragraph" w:customStyle="1" w:styleId="22939335E1E141648C3925DAE1E3860B">
    <w:name w:val="22939335E1E141648C3925DAE1E3860B"/>
  </w:style>
  <w:style w:type="paragraph" w:customStyle="1" w:styleId="5068F21169D64621B1A06E0BE610F56A">
    <w:name w:val="5068F21169D64621B1A06E0BE610F56A"/>
  </w:style>
  <w:style w:type="paragraph" w:customStyle="1" w:styleId="888F6557983B404DB34594212756BABB">
    <w:name w:val="888F6557983B404DB34594212756BABB"/>
  </w:style>
  <w:style w:type="paragraph" w:customStyle="1" w:styleId="2D0EE461F47E4E6EBE40801CC7C04629">
    <w:name w:val="2D0EE461F47E4E6EBE40801CC7C04629"/>
  </w:style>
  <w:style w:type="paragraph" w:customStyle="1" w:styleId="6B97F66E8222438B9DC851B8E60DD069">
    <w:name w:val="6B97F66E8222438B9DC851B8E60DD069"/>
  </w:style>
  <w:style w:type="paragraph" w:customStyle="1" w:styleId="EB82A3A3A7084184846A36079BA5CD7E">
    <w:name w:val="EB82A3A3A7084184846A36079BA5CD7E"/>
  </w:style>
  <w:style w:type="paragraph" w:customStyle="1" w:styleId="50E00EEB1F194DC39DAB018557F24077">
    <w:name w:val="50E00EEB1F194DC39DAB018557F24077"/>
  </w:style>
  <w:style w:type="paragraph" w:customStyle="1" w:styleId="7E18751003CF4A7CA166E5C15C104F24">
    <w:name w:val="7E18751003CF4A7CA166E5C15C104F24"/>
  </w:style>
  <w:style w:type="paragraph" w:customStyle="1" w:styleId="DDC3FACD1BF44BD8BA24DDA1E213AECA">
    <w:name w:val="DDC3FACD1BF44BD8BA24DDA1E213AECA"/>
  </w:style>
  <w:style w:type="paragraph" w:customStyle="1" w:styleId="56B98E8C0BA4428D8C2ABA8A5F135166">
    <w:name w:val="56B98E8C0BA4428D8C2ABA8A5F135166"/>
  </w:style>
  <w:style w:type="paragraph" w:customStyle="1" w:styleId="4EB8B901A14B4695B70A02275C58128A">
    <w:name w:val="4EB8B901A14B4695B70A02275C58128A"/>
  </w:style>
  <w:style w:type="paragraph" w:customStyle="1" w:styleId="370760636B7041B08DEE63336817C142">
    <w:name w:val="370760636B7041B08DEE63336817C142"/>
  </w:style>
  <w:style w:type="paragraph" w:customStyle="1" w:styleId="863D1D14B1064D2CBD26675BC3DA6A68">
    <w:name w:val="863D1D14B1064D2CBD26675BC3DA6A68"/>
  </w:style>
  <w:style w:type="paragraph" w:customStyle="1" w:styleId="AAF4DF688847481ABC8790FD320CF8C3">
    <w:name w:val="AAF4DF688847481ABC8790FD320CF8C3"/>
  </w:style>
  <w:style w:type="paragraph" w:customStyle="1" w:styleId="F7448AA5FD3340A1ACB5F79A68D6BD17">
    <w:name w:val="F7448AA5FD3340A1ACB5F79A68D6BD17"/>
  </w:style>
  <w:style w:type="paragraph" w:customStyle="1" w:styleId="FC4D6F06F21945198384C8B409EC58A6">
    <w:name w:val="FC4D6F06F21945198384C8B409EC58A6"/>
  </w:style>
  <w:style w:type="paragraph" w:customStyle="1" w:styleId="86D87905CF72405091586F687A08AD8C">
    <w:name w:val="86D87905CF72405091586F687A08AD8C"/>
  </w:style>
  <w:style w:type="paragraph" w:customStyle="1" w:styleId="91ACADA5F50E46A79372ABD6CCE8640A">
    <w:name w:val="91ACADA5F50E46A79372ABD6CCE8640A"/>
  </w:style>
  <w:style w:type="paragraph" w:customStyle="1" w:styleId="DBC4F83B9DC24EA9AE53B1133660FFD4">
    <w:name w:val="DBC4F83B9DC24EA9AE53B1133660FFD4"/>
  </w:style>
  <w:style w:type="paragraph" w:customStyle="1" w:styleId="9561465B44FB456CBC1122C99A57E114">
    <w:name w:val="9561465B44FB456CBC1122C99A57E114"/>
  </w:style>
  <w:style w:type="paragraph" w:customStyle="1" w:styleId="6FCA12FC4215413B92ADF1204B9A623C">
    <w:name w:val="6FCA12FC4215413B92ADF1204B9A623C"/>
  </w:style>
  <w:style w:type="paragraph" w:customStyle="1" w:styleId="3829876F2216403B8753446B8351A05F">
    <w:name w:val="3829876F2216403B8753446B8351A05F"/>
  </w:style>
  <w:style w:type="paragraph" w:customStyle="1" w:styleId="C2248149148142FC85FBC4A05F9B2C7C">
    <w:name w:val="C2248149148142FC85FBC4A05F9B2C7C"/>
  </w:style>
  <w:style w:type="paragraph" w:customStyle="1" w:styleId="1E51314DC8E34076A3844B21A5422246">
    <w:name w:val="1E51314DC8E34076A3844B21A5422246"/>
  </w:style>
  <w:style w:type="paragraph" w:customStyle="1" w:styleId="23130CAEAA9A4BBEA8903503CAD69760">
    <w:name w:val="23130CAEAA9A4BBEA8903503CAD69760"/>
  </w:style>
  <w:style w:type="paragraph" w:customStyle="1" w:styleId="F715403F8800497E8E02E968BA74FA53">
    <w:name w:val="F715403F8800497E8E02E968BA74FA53"/>
  </w:style>
  <w:style w:type="paragraph" w:customStyle="1" w:styleId="45D0ECE3292146E2B36008CA8C683D03">
    <w:name w:val="45D0ECE3292146E2B36008CA8C683D03"/>
  </w:style>
  <w:style w:type="paragraph" w:customStyle="1" w:styleId="E23A2BF0C14F4767842ADCF1605014D9">
    <w:name w:val="E23A2BF0C14F4767842ADCF1605014D9"/>
  </w:style>
  <w:style w:type="paragraph" w:customStyle="1" w:styleId="8EABD2F6C6174254833AA9EC9A907870">
    <w:name w:val="8EABD2F6C6174254833AA9EC9A907870"/>
  </w:style>
  <w:style w:type="paragraph" w:customStyle="1" w:styleId="CCB11A96FB584015B0C812E1636EC421">
    <w:name w:val="CCB11A96FB584015B0C812E1636EC421"/>
  </w:style>
  <w:style w:type="paragraph" w:customStyle="1" w:styleId="BA6A19072E444E5CA68D5C14CE29D7BB">
    <w:name w:val="BA6A19072E444E5CA68D5C14CE29D7BB"/>
  </w:style>
  <w:style w:type="paragraph" w:customStyle="1" w:styleId="5E76BBE5ACEA488FBA7A98342FE81405">
    <w:name w:val="5E76BBE5ACEA488FBA7A98342FE81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200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dc:description>Dictionary</dc:description>
  <cp:lastModifiedBy>Tiwaloluwa Ojo</cp:lastModifiedBy>
  <cp:revision>3</cp:revision>
  <dcterms:created xsi:type="dcterms:W3CDTF">2020-04-04T22:30:00Z</dcterms:created>
  <dcterms:modified xsi:type="dcterms:W3CDTF">2020-04-05T01:50:00Z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